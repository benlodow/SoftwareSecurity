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2043" w14:textId="38697B95" w:rsidR="00510C3F" w:rsidRPr="00377CA2" w:rsidRDefault="00853BA2" w:rsidP="00377CA2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</w:pPr>
      <w:r>
        <w:t xml:space="preserve">CS 305 Module Two </w:t>
      </w:r>
      <w:r w:rsidR="1E54E06A">
        <w:t>Written Assignment</w:t>
      </w:r>
      <w:r w:rsidR="56042137">
        <w:t xml:space="preserve"> Template</w:t>
      </w:r>
    </w:p>
    <w:p w14:paraId="505A386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sz w:val="22"/>
        </w:rPr>
      </w:pPr>
    </w:p>
    <w:p w14:paraId="74358B49" w14:textId="77777777" w:rsidR="00377CA2" w:rsidRPr="00377CA2" w:rsidRDefault="00972D22" w:rsidP="00230741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377CA2">
        <w:rPr>
          <w:sz w:val="22"/>
          <w:szCs w:val="22"/>
        </w:rPr>
        <w:t>Instructions</w:t>
      </w:r>
    </w:p>
    <w:p w14:paraId="3C857618" w14:textId="6FAE8828" w:rsidR="00972D22" w:rsidRDefault="0AA662B4" w:rsidP="00230741">
      <w:pPr>
        <w:suppressAutoHyphens/>
        <w:spacing w:after="0" w:line="240" w:lineRule="auto"/>
        <w:contextualSpacing/>
        <w:rPr>
          <w:sz w:val="22"/>
        </w:rPr>
      </w:pPr>
      <w:r w:rsidRPr="64CCC6AB">
        <w:rPr>
          <w:sz w:val="22"/>
        </w:rPr>
        <w:t>Replace the bracketed text with</w:t>
      </w:r>
      <w:r w:rsidR="00986653">
        <w:rPr>
          <w:sz w:val="22"/>
        </w:rPr>
        <w:t xml:space="preserve"> the relevant information in</w:t>
      </w:r>
      <w:r w:rsidRPr="64CCC6AB">
        <w:rPr>
          <w:sz w:val="22"/>
        </w:rPr>
        <w:t xml:space="preserve"> your own words. If you choose to include images or supporting materials, make certain </w:t>
      </w:r>
      <w:r w:rsidR="006B047A">
        <w:rPr>
          <w:sz w:val="22"/>
        </w:rPr>
        <w:t>to</w:t>
      </w:r>
      <w:r w:rsidR="006B047A" w:rsidRPr="64CCC6AB">
        <w:rPr>
          <w:sz w:val="22"/>
        </w:rPr>
        <w:t xml:space="preserve"> </w:t>
      </w:r>
      <w:r w:rsidRPr="64CCC6AB">
        <w:rPr>
          <w:sz w:val="22"/>
        </w:rPr>
        <w:t xml:space="preserve">insert them in all </w:t>
      </w:r>
      <w:r w:rsidR="006B047A">
        <w:rPr>
          <w:sz w:val="22"/>
        </w:rPr>
        <w:t>the relevant locations</w:t>
      </w:r>
      <w:r w:rsidRPr="64CCC6AB">
        <w:rPr>
          <w:sz w:val="22"/>
        </w:rPr>
        <w:t xml:space="preserve"> in the document.</w:t>
      </w:r>
    </w:p>
    <w:p w14:paraId="354E3CB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b/>
          <w:sz w:val="22"/>
        </w:rPr>
      </w:pPr>
    </w:p>
    <w:p w14:paraId="414A963A" w14:textId="7C9CD1B1" w:rsidR="00E83406" w:rsidRPr="00230741" w:rsidRDefault="00853BA2" w:rsidP="00F55207">
      <w:pPr>
        <w:pStyle w:val="Heading2"/>
        <w:numPr>
          <w:ilvl w:val="0"/>
          <w:numId w:val="7"/>
        </w:numPr>
      </w:pPr>
      <w:r w:rsidRPr="00230741">
        <w:rPr>
          <w:rFonts w:eastAsiaTheme="minorHAnsi"/>
        </w:rPr>
        <w:t>Areas of Securit</w:t>
      </w:r>
      <w:r w:rsidR="00E83406" w:rsidRPr="00230741">
        <w:rPr>
          <w:rFonts w:eastAsiaTheme="minorHAnsi"/>
        </w:rPr>
        <w:t>y</w:t>
      </w:r>
    </w:p>
    <w:p w14:paraId="67043B43" w14:textId="7BB6DF01" w:rsidR="00A367B6" w:rsidRDefault="006929A9" w:rsidP="00230741">
      <w:pPr>
        <w:spacing w:after="0" w:line="240" w:lineRule="auto"/>
        <w:rPr>
          <w:sz w:val="22"/>
        </w:rPr>
      </w:pPr>
      <w:r>
        <w:rPr>
          <w:sz w:val="22"/>
        </w:rPr>
        <w:t xml:space="preserve">Input Validation: </w:t>
      </w:r>
      <w:r w:rsidR="00C67B18">
        <w:rPr>
          <w:sz w:val="22"/>
        </w:rPr>
        <w:t>The system requires input from the user</w:t>
      </w:r>
      <w:r w:rsidR="00F95894">
        <w:rPr>
          <w:sz w:val="22"/>
        </w:rPr>
        <w:t>.</w:t>
      </w:r>
    </w:p>
    <w:p w14:paraId="37D749CA" w14:textId="6726227E" w:rsidR="005409EE" w:rsidRDefault="005409EE" w:rsidP="00230741">
      <w:pPr>
        <w:spacing w:after="0" w:line="240" w:lineRule="auto"/>
        <w:rPr>
          <w:sz w:val="22"/>
        </w:rPr>
      </w:pPr>
      <w:r>
        <w:rPr>
          <w:sz w:val="22"/>
        </w:rPr>
        <w:t>APIs:</w:t>
      </w:r>
      <w:r w:rsidR="00CD6DDF">
        <w:rPr>
          <w:sz w:val="22"/>
        </w:rPr>
        <w:t xml:space="preserve"> </w:t>
      </w:r>
      <w:r w:rsidR="00973CC6">
        <w:rPr>
          <w:sz w:val="22"/>
        </w:rPr>
        <w:t xml:space="preserve">The system requires input from outside </w:t>
      </w:r>
      <w:r w:rsidR="001D2035">
        <w:rPr>
          <w:sz w:val="22"/>
        </w:rPr>
        <w:t>an intranet.</w:t>
      </w:r>
    </w:p>
    <w:p w14:paraId="7596CFF7" w14:textId="41DDC6DB" w:rsidR="005409EE" w:rsidRDefault="005409EE" w:rsidP="00230741">
      <w:pPr>
        <w:spacing w:after="0" w:line="240" w:lineRule="auto"/>
        <w:rPr>
          <w:sz w:val="22"/>
        </w:rPr>
      </w:pPr>
      <w:r>
        <w:rPr>
          <w:sz w:val="22"/>
        </w:rPr>
        <w:t>Cryptography:</w:t>
      </w:r>
      <w:r w:rsidR="00BA23DB">
        <w:rPr>
          <w:sz w:val="22"/>
        </w:rPr>
        <w:t xml:space="preserve"> Because information is being transferred.</w:t>
      </w:r>
    </w:p>
    <w:p w14:paraId="6BD4A47F" w14:textId="27CA7CC5" w:rsidR="005409EE" w:rsidRDefault="005409EE" w:rsidP="00230741">
      <w:pPr>
        <w:spacing w:after="0" w:line="240" w:lineRule="auto"/>
        <w:rPr>
          <w:sz w:val="22"/>
        </w:rPr>
      </w:pPr>
      <w:r>
        <w:rPr>
          <w:sz w:val="22"/>
        </w:rPr>
        <w:t>Client/Server:</w:t>
      </w:r>
      <w:r w:rsidR="007734B2">
        <w:rPr>
          <w:sz w:val="22"/>
        </w:rPr>
        <w:t xml:space="preserve"> Use of </w:t>
      </w:r>
      <w:r w:rsidR="004B5F68">
        <w:rPr>
          <w:sz w:val="22"/>
        </w:rPr>
        <w:t xml:space="preserve">security certificates between </w:t>
      </w:r>
      <w:r w:rsidR="00542CEC">
        <w:rPr>
          <w:sz w:val="22"/>
        </w:rPr>
        <w:t>client and server.</w:t>
      </w:r>
    </w:p>
    <w:p w14:paraId="7DCAC2C8" w14:textId="0002AE53" w:rsidR="005409EE" w:rsidRDefault="005409EE" w:rsidP="00230741">
      <w:pPr>
        <w:spacing w:after="0" w:line="240" w:lineRule="auto"/>
        <w:rPr>
          <w:sz w:val="22"/>
        </w:rPr>
      </w:pPr>
      <w:r>
        <w:rPr>
          <w:sz w:val="22"/>
        </w:rPr>
        <w:t>Code Error:</w:t>
      </w:r>
      <w:r w:rsidR="008F1748">
        <w:rPr>
          <w:sz w:val="22"/>
        </w:rPr>
        <w:t xml:space="preserve"> </w:t>
      </w:r>
      <w:r w:rsidR="00004D93">
        <w:rPr>
          <w:sz w:val="22"/>
        </w:rPr>
        <w:t xml:space="preserve">Make sure that </w:t>
      </w:r>
      <w:r w:rsidR="0062085C">
        <w:rPr>
          <w:sz w:val="22"/>
        </w:rPr>
        <w:t xml:space="preserve">all code errors </w:t>
      </w:r>
      <w:r w:rsidR="00E801E5">
        <w:rPr>
          <w:sz w:val="22"/>
        </w:rPr>
        <w:t>are caught and the exceptions are handled.</w:t>
      </w:r>
    </w:p>
    <w:p w14:paraId="31E6B714" w14:textId="76EE6D12" w:rsidR="005409EE" w:rsidRDefault="005409EE" w:rsidP="00230741">
      <w:pPr>
        <w:spacing w:after="0" w:line="240" w:lineRule="auto"/>
        <w:rPr>
          <w:sz w:val="22"/>
        </w:rPr>
      </w:pPr>
      <w:r>
        <w:rPr>
          <w:sz w:val="22"/>
        </w:rPr>
        <w:t>Code Quality:</w:t>
      </w:r>
      <w:r w:rsidR="00A73AEE">
        <w:rPr>
          <w:sz w:val="22"/>
        </w:rPr>
        <w:t xml:space="preserve"> </w:t>
      </w:r>
      <w:r w:rsidR="002D4302">
        <w:rPr>
          <w:sz w:val="22"/>
        </w:rPr>
        <w:t xml:space="preserve">High-quality code is easy to maintain, read, and therefore </w:t>
      </w:r>
      <w:r w:rsidR="0000124B">
        <w:rPr>
          <w:sz w:val="22"/>
        </w:rPr>
        <w:t>debug.</w:t>
      </w:r>
    </w:p>
    <w:p w14:paraId="5C736C67" w14:textId="73A01C4B" w:rsidR="00DD23EE" w:rsidRDefault="005409EE" w:rsidP="005409EE">
      <w:pPr>
        <w:spacing w:after="0" w:line="240" w:lineRule="auto"/>
        <w:rPr>
          <w:sz w:val="22"/>
        </w:rPr>
      </w:pPr>
      <w:r>
        <w:rPr>
          <w:sz w:val="22"/>
        </w:rPr>
        <w:t>Encapsulation:</w:t>
      </w:r>
      <w:r w:rsidR="00E2069F">
        <w:rPr>
          <w:sz w:val="22"/>
        </w:rPr>
        <w:t xml:space="preserve"> </w:t>
      </w:r>
      <w:r w:rsidR="00CB4D4E">
        <w:rPr>
          <w:sz w:val="22"/>
        </w:rPr>
        <w:t>Important in reducing a user’s interactions with the inner workings of the system.</w:t>
      </w:r>
    </w:p>
    <w:p w14:paraId="50E1CD70" w14:textId="77777777" w:rsidR="005409EE" w:rsidRDefault="005409EE" w:rsidP="005409EE">
      <w:pPr>
        <w:spacing w:after="0" w:line="240" w:lineRule="auto"/>
        <w:rPr>
          <w:sz w:val="22"/>
        </w:rPr>
      </w:pPr>
    </w:p>
    <w:p w14:paraId="03D8537A" w14:textId="11ACA07E" w:rsidR="00E83406" w:rsidRPr="00F95894" w:rsidRDefault="00DF333F" w:rsidP="00F95894">
      <w:pPr>
        <w:pStyle w:val="Heading2"/>
        <w:numPr>
          <w:ilvl w:val="0"/>
          <w:numId w:val="7"/>
        </w:numPr>
      </w:pPr>
      <w:r w:rsidRPr="00230741">
        <w:t>Areas of Security Justification</w:t>
      </w:r>
    </w:p>
    <w:p w14:paraId="24FEB72A" w14:textId="3F53F099" w:rsidR="00F95894" w:rsidRDefault="00F95894" w:rsidP="00F95894">
      <w:pPr>
        <w:spacing w:after="0" w:line="240" w:lineRule="auto"/>
        <w:rPr>
          <w:sz w:val="22"/>
        </w:rPr>
      </w:pPr>
      <w:r>
        <w:rPr>
          <w:sz w:val="22"/>
        </w:rPr>
        <w:t xml:space="preserve">Input Validation: </w:t>
      </w:r>
      <w:r w:rsidR="00136E86">
        <w:rPr>
          <w:sz w:val="22"/>
        </w:rPr>
        <w:t>Validating input from the user prevents</w:t>
      </w:r>
      <w:r w:rsidR="004E4813">
        <w:rPr>
          <w:sz w:val="22"/>
        </w:rPr>
        <w:t xml:space="preserve"> SQL Injection</w:t>
      </w:r>
      <w:r w:rsidR="00136E86">
        <w:rPr>
          <w:sz w:val="22"/>
        </w:rPr>
        <w:t xml:space="preserve"> attacks</w:t>
      </w:r>
      <w:r w:rsidR="00C25990">
        <w:rPr>
          <w:sz w:val="22"/>
        </w:rPr>
        <w:t>.</w:t>
      </w:r>
    </w:p>
    <w:p w14:paraId="5AC58499" w14:textId="2EBC85D7" w:rsidR="00F95894" w:rsidRDefault="00F95894" w:rsidP="00F95894">
      <w:pPr>
        <w:spacing w:after="0" w:line="240" w:lineRule="auto"/>
        <w:rPr>
          <w:sz w:val="22"/>
        </w:rPr>
      </w:pPr>
      <w:r>
        <w:rPr>
          <w:sz w:val="22"/>
        </w:rPr>
        <w:t>APIs:</w:t>
      </w:r>
      <w:r w:rsidR="001D2035">
        <w:rPr>
          <w:sz w:val="22"/>
        </w:rPr>
        <w:t xml:space="preserve"> </w:t>
      </w:r>
      <w:r w:rsidR="00B60CBD">
        <w:rPr>
          <w:sz w:val="22"/>
        </w:rPr>
        <w:t xml:space="preserve">APIs such as RESTful can handle </w:t>
      </w:r>
      <w:r w:rsidR="001A2DF5">
        <w:rPr>
          <w:sz w:val="22"/>
        </w:rPr>
        <w:t>HTTP web</w:t>
      </w:r>
      <w:r w:rsidR="00B60CBD">
        <w:rPr>
          <w:sz w:val="22"/>
        </w:rPr>
        <w:t xml:space="preserve"> requests </w:t>
      </w:r>
      <w:r w:rsidR="000156FB">
        <w:rPr>
          <w:sz w:val="22"/>
        </w:rPr>
        <w:t>securely</w:t>
      </w:r>
      <w:r w:rsidR="001A2DF5">
        <w:rPr>
          <w:sz w:val="22"/>
        </w:rPr>
        <w:t xml:space="preserve">. </w:t>
      </w:r>
      <w:r w:rsidR="004E4813">
        <w:rPr>
          <w:sz w:val="22"/>
        </w:rPr>
        <w:t>The requests from a client to a server</w:t>
      </w:r>
      <w:r w:rsidR="00684D4D">
        <w:rPr>
          <w:sz w:val="22"/>
        </w:rPr>
        <w:t xml:space="preserve"> must contain all the information needed to process the request</w:t>
      </w:r>
      <w:r w:rsidR="00820161">
        <w:rPr>
          <w:sz w:val="22"/>
        </w:rPr>
        <w:t xml:space="preserve"> and the server does not store client information between these requests.</w:t>
      </w:r>
    </w:p>
    <w:p w14:paraId="667CC037" w14:textId="302744F5" w:rsidR="00F95894" w:rsidRDefault="00F95894" w:rsidP="00F95894">
      <w:pPr>
        <w:spacing w:after="0" w:line="240" w:lineRule="auto"/>
        <w:rPr>
          <w:sz w:val="22"/>
        </w:rPr>
      </w:pPr>
      <w:r>
        <w:rPr>
          <w:sz w:val="22"/>
        </w:rPr>
        <w:t>Cryptography:</w:t>
      </w:r>
      <w:r w:rsidR="00BA23DB">
        <w:rPr>
          <w:sz w:val="22"/>
        </w:rPr>
        <w:t xml:space="preserve"> </w:t>
      </w:r>
      <w:r w:rsidR="00607913">
        <w:rPr>
          <w:sz w:val="22"/>
        </w:rPr>
        <w:t>Secures communication through algorithms</w:t>
      </w:r>
      <w:r w:rsidR="00C069D4">
        <w:rPr>
          <w:sz w:val="22"/>
        </w:rPr>
        <w:t xml:space="preserve">, it involves transforming data into </w:t>
      </w:r>
      <w:r w:rsidR="0095630F">
        <w:rPr>
          <w:sz w:val="22"/>
        </w:rPr>
        <w:t xml:space="preserve">non-understandable language to unauthorized </w:t>
      </w:r>
      <w:r w:rsidR="007F05B4">
        <w:rPr>
          <w:sz w:val="22"/>
        </w:rPr>
        <w:t>users or</w:t>
      </w:r>
      <w:r w:rsidR="0095630F">
        <w:rPr>
          <w:sz w:val="22"/>
        </w:rPr>
        <w:t xml:space="preserve"> encrypting. </w:t>
      </w:r>
      <w:r w:rsidR="007F05B4">
        <w:rPr>
          <w:sz w:val="22"/>
        </w:rPr>
        <w:t>This is essential when the transfer of data is done.</w:t>
      </w:r>
    </w:p>
    <w:p w14:paraId="5AE6E7A1" w14:textId="48D2E775" w:rsidR="00F95894" w:rsidRDefault="00F95894" w:rsidP="00F95894">
      <w:pPr>
        <w:spacing w:after="0" w:line="240" w:lineRule="auto"/>
        <w:rPr>
          <w:sz w:val="22"/>
        </w:rPr>
      </w:pPr>
      <w:r>
        <w:rPr>
          <w:sz w:val="22"/>
        </w:rPr>
        <w:t>Client/Server:</w:t>
      </w:r>
      <w:r w:rsidR="0094672D">
        <w:rPr>
          <w:sz w:val="22"/>
        </w:rPr>
        <w:t xml:space="preserve"> Through the client/server relationship, information is encrypted during transfers and </w:t>
      </w:r>
      <w:r w:rsidR="00B955D4">
        <w:rPr>
          <w:sz w:val="22"/>
        </w:rPr>
        <w:t xml:space="preserve">with </w:t>
      </w:r>
      <w:r w:rsidR="00E801E5">
        <w:rPr>
          <w:sz w:val="22"/>
        </w:rPr>
        <w:t>the</w:t>
      </w:r>
      <w:r w:rsidR="00B955D4">
        <w:rPr>
          <w:sz w:val="22"/>
        </w:rPr>
        <w:t xml:space="preserve"> use of certificates that information can be unscrambled at its destination.</w:t>
      </w:r>
    </w:p>
    <w:p w14:paraId="6750E9AC" w14:textId="6E624AD8" w:rsidR="00F95894" w:rsidRDefault="00F95894" w:rsidP="00F95894">
      <w:pPr>
        <w:spacing w:after="0" w:line="240" w:lineRule="auto"/>
        <w:rPr>
          <w:sz w:val="22"/>
        </w:rPr>
      </w:pPr>
      <w:r>
        <w:rPr>
          <w:sz w:val="22"/>
        </w:rPr>
        <w:t>Code Error:</w:t>
      </w:r>
      <w:r w:rsidR="00E801E5">
        <w:rPr>
          <w:sz w:val="22"/>
        </w:rPr>
        <w:t xml:space="preserve"> </w:t>
      </w:r>
      <w:r w:rsidR="00DB2A95">
        <w:rPr>
          <w:sz w:val="22"/>
        </w:rPr>
        <w:t xml:space="preserve">To prevent circumventing rules and roles through input, the code must be able to handle </w:t>
      </w:r>
      <w:r w:rsidR="00B02634">
        <w:rPr>
          <w:sz w:val="22"/>
        </w:rPr>
        <w:t>all exceptions thrown by errors.</w:t>
      </w:r>
    </w:p>
    <w:p w14:paraId="262151B0" w14:textId="08F1D9DE" w:rsidR="00F95894" w:rsidRDefault="00F95894" w:rsidP="00F95894">
      <w:pPr>
        <w:spacing w:after="0" w:line="240" w:lineRule="auto"/>
        <w:rPr>
          <w:sz w:val="22"/>
        </w:rPr>
      </w:pPr>
      <w:r>
        <w:rPr>
          <w:sz w:val="22"/>
        </w:rPr>
        <w:t>Code Quality:</w:t>
      </w:r>
      <w:r w:rsidR="0000124B">
        <w:rPr>
          <w:sz w:val="22"/>
        </w:rPr>
        <w:t xml:space="preserve"> To ensure that security is in place throughout the code, the code must be </w:t>
      </w:r>
      <w:r w:rsidR="00194B9A">
        <w:rPr>
          <w:sz w:val="22"/>
        </w:rPr>
        <w:t>authored efficiently and logically to reduce the risk of open vulnerabilities.</w:t>
      </w:r>
    </w:p>
    <w:p w14:paraId="67479D7C" w14:textId="1DC5C02B" w:rsidR="00F95894" w:rsidRDefault="00F95894" w:rsidP="00F95894">
      <w:pPr>
        <w:spacing w:after="0" w:line="240" w:lineRule="auto"/>
        <w:rPr>
          <w:sz w:val="22"/>
        </w:rPr>
      </w:pPr>
      <w:r>
        <w:rPr>
          <w:sz w:val="22"/>
        </w:rPr>
        <w:t>Encapsulation:</w:t>
      </w:r>
      <w:r w:rsidR="00E2069F">
        <w:rPr>
          <w:sz w:val="22"/>
        </w:rPr>
        <w:t xml:space="preserve"> </w:t>
      </w:r>
      <w:r w:rsidR="009D1EA0">
        <w:rPr>
          <w:sz w:val="22"/>
        </w:rPr>
        <w:t xml:space="preserve">It is extremely important to </w:t>
      </w:r>
      <w:r w:rsidR="003D3318">
        <w:rPr>
          <w:sz w:val="22"/>
        </w:rPr>
        <w:t xml:space="preserve">only allow users to interact with variables that absolutely require input. This is </w:t>
      </w:r>
      <w:r w:rsidR="002D12AC">
        <w:rPr>
          <w:sz w:val="22"/>
        </w:rPr>
        <w:t>achieved by encapsulating attributes and functions into classes</w:t>
      </w:r>
      <w:r w:rsidR="000271C7">
        <w:rPr>
          <w:sz w:val="22"/>
        </w:rPr>
        <w:t>.</w:t>
      </w:r>
    </w:p>
    <w:p w14:paraId="539B3745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502590E1" w14:textId="26222D11" w:rsidR="00510C3F" w:rsidRPr="00F55207" w:rsidRDefault="00853BA2" w:rsidP="00F55207">
      <w:pPr>
        <w:pStyle w:val="Heading2"/>
        <w:numPr>
          <w:ilvl w:val="0"/>
          <w:numId w:val="7"/>
        </w:numPr>
      </w:pPr>
      <w:r w:rsidRPr="00F55207">
        <w:t>Code Review</w:t>
      </w:r>
      <w:r w:rsidR="00972D22" w:rsidRPr="00F55207">
        <w:t xml:space="preserve"> Summary</w:t>
      </w:r>
    </w:p>
    <w:p w14:paraId="65D5E5FE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08572AE6" w14:textId="123A56A1" w:rsidR="00DD23EE" w:rsidRPr="00685DFC" w:rsidRDefault="006944C8" w:rsidP="00230741">
      <w:p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The code is done on an </w:t>
      </w:r>
      <w:r w:rsidR="007114A6">
        <w:rPr>
          <w:sz w:val="22"/>
        </w:rPr>
        <w:t>out-of-date</w:t>
      </w:r>
      <w:r>
        <w:rPr>
          <w:sz w:val="22"/>
        </w:rPr>
        <w:t xml:space="preserve"> version and could </w:t>
      </w:r>
      <w:r w:rsidR="00D57F5D">
        <w:rPr>
          <w:sz w:val="22"/>
        </w:rPr>
        <w:t>falter with potential ob</w:t>
      </w:r>
      <w:r w:rsidR="0011094C">
        <w:rPr>
          <w:sz w:val="22"/>
        </w:rPr>
        <w:t>solete or lacking security definitions.</w:t>
      </w:r>
    </w:p>
    <w:p w14:paraId="2C824EEF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098B72C0" w14:textId="2300A0C0" w:rsidR="00377CA2" w:rsidRPr="00F55207" w:rsidRDefault="00853BA2" w:rsidP="00F55207">
      <w:pPr>
        <w:pStyle w:val="Heading2"/>
        <w:numPr>
          <w:ilvl w:val="0"/>
          <w:numId w:val="7"/>
        </w:numPr>
      </w:pPr>
      <w:r w:rsidRPr="00F55207">
        <w:t>Mitigation Plan</w:t>
      </w:r>
    </w:p>
    <w:p w14:paraId="260E7C5F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7E513D33" w14:textId="3AD2A2B4" w:rsidR="00DD23EE" w:rsidRPr="00685DFC" w:rsidRDefault="0011094C" w:rsidP="00230741">
      <w:p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Update the code </w:t>
      </w:r>
      <w:r w:rsidR="005569D0">
        <w:rPr>
          <w:sz w:val="22"/>
        </w:rPr>
        <w:t>to the newest version of spring data.</w:t>
      </w:r>
    </w:p>
    <w:sectPr w:rsidR="00DD23EE" w:rsidRPr="00685DF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64905" w14:textId="77777777" w:rsidR="00182A4D" w:rsidRDefault="00182A4D" w:rsidP="0035598A">
      <w:pPr>
        <w:spacing w:after="0" w:line="240" w:lineRule="auto"/>
      </w:pPr>
      <w:r>
        <w:separator/>
      </w:r>
    </w:p>
  </w:endnote>
  <w:endnote w:type="continuationSeparator" w:id="0">
    <w:p w14:paraId="3627BA0F" w14:textId="77777777" w:rsidR="00182A4D" w:rsidRDefault="00182A4D" w:rsidP="0035598A">
      <w:pPr>
        <w:spacing w:after="0" w:line="240" w:lineRule="auto"/>
      </w:pPr>
      <w:r>
        <w:continuationSeparator/>
      </w:r>
    </w:p>
  </w:endnote>
  <w:endnote w:type="continuationNotice" w:id="1">
    <w:p w14:paraId="4C264F0E" w14:textId="77777777" w:rsidR="00182A4D" w:rsidRDefault="00182A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D17ED" w14:textId="77777777" w:rsidR="00182A4D" w:rsidRDefault="00182A4D" w:rsidP="0035598A">
      <w:pPr>
        <w:spacing w:after="0" w:line="240" w:lineRule="auto"/>
      </w:pPr>
      <w:r>
        <w:separator/>
      </w:r>
    </w:p>
  </w:footnote>
  <w:footnote w:type="continuationSeparator" w:id="0">
    <w:p w14:paraId="2E39448E" w14:textId="77777777" w:rsidR="00182A4D" w:rsidRDefault="00182A4D" w:rsidP="0035598A">
      <w:pPr>
        <w:spacing w:after="0" w:line="240" w:lineRule="auto"/>
      </w:pPr>
      <w:r>
        <w:continuationSeparator/>
      </w:r>
    </w:p>
  </w:footnote>
  <w:footnote w:type="continuationNotice" w:id="1">
    <w:p w14:paraId="537CE053" w14:textId="77777777" w:rsidR="00182A4D" w:rsidRDefault="00182A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EEAD" w14:textId="5A40D678" w:rsidR="0035598A" w:rsidRDefault="00F47A0F" w:rsidP="00377CA2">
    <w:pPr>
      <w:pStyle w:val="Header"/>
      <w:spacing w:after="200"/>
      <w:jc w:val="center"/>
    </w:pPr>
    <w:r>
      <w:rPr>
        <w:noProof/>
      </w:rPr>
      <w:drawing>
        <wp:inline distT="0" distB="0" distL="0" distR="0" wp14:anchorId="047090E4" wp14:editId="6D731F64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695982">
    <w:abstractNumId w:val="2"/>
  </w:num>
  <w:num w:numId="2" w16cid:durableId="2046714577">
    <w:abstractNumId w:val="5"/>
  </w:num>
  <w:num w:numId="3" w16cid:durableId="923686838">
    <w:abstractNumId w:val="1"/>
  </w:num>
  <w:num w:numId="4" w16cid:durableId="1485898451">
    <w:abstractNumId w:val="6"/>
  </w:num>
  <w:num w:numId="5" w16cid:durableId="1127775239">
    <w:abstractNumId w:val="4"/>
  </w:num>
  <w:num w:numId="6" w16cid:durableId="1002705665">
    <w:abstractNumId w:val="3"/>
  </w:num>
  <w:num w:numId="7" w16cid:durableId="14077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0124B"/>
    <w:rsid w:val="00004D93"/>
    <w:rsid w:val="000156FB"/>
    <w:rsid w:val="000167B4"/>
    <w:rsid w:val="000271C7"/>
    <w:rsid w:val="00037B80"/>
    <w:rsid w:val="00057C29"/>
    <w:rsid w:val="0011094C"/>
    <w:rsid w:val="001138B4"/>
    <w:rsid w:val="00136E86"/>
    <w:rsid w:val="00181F0D"/>
    <w:rsid w:val="00182A4D"/>
    <w:rsid w:val="00194B9A"/>
    <w:rsid w:val="001A2DF5"/>
    <w:rsid w:val="001D2035"/>
    <w:rsid w:val="00202582"/>
    <w:rsid w:val="00230741"/>
    <w:rsid w:val="002D12AC"/>
    <w:rsid w:val="002D4302"/>
    <w:rsid w:val="00332B14"/>
    <w:rsid w:val="0035598A"/>
    <w:rsid w:val="00377CA2"/>
    <w:rsid w:val="003D3318"/>
    <w:rsid w:val="003E4240"/>
    <w:rsid w:val="0046474B"/>
    <w:rsid w:val="004A34BD"/>
    <w:rsid w:val="004B49A4"/>
    <w:rsid w:val="004B5F68"/>
    <w:rsid w:val="004E4813"/>
    <w:rsid w:val="00510C3F"/>
    <w:rsid w:val="00512FEF"/>
    <w:rsid w:val="005409EE"/>
    <w:rsid w:val="00542CEC"/>
    <w:rsid w:val="005569D0"/>
    <w:rsid w:val="005C0980"/>
    <w:rsid w:val="00607913"/>
    <w:rsid w:val="0062085C"/>
    <w:rsid w:val="00684D4D"/>
    <w:rsid w:val="00685DFC"/>
    <w:rsid w:val="0069166E"/>
    <w:rsid w:val="006929A9"/>
    <w:rsid w:val="006944C8"/>
    <w:rsid w:val="006A51DF"/>
    <w:rsid w:val="006B047A"/>
    <w:rsid w:val="006B104B"/>
    <w:rsid w:val="007114A6"/>
    <w:rsid w:val="007734B2"/>
    <w:rsid w:val="007C2493"/>
    <w:rsid w:val="007D4526"/>
    <w:rsid w:val="007F05B4"/>
    <w:rsid w:val="00820161"/>
    <w:rsid w:val="00853BA2"/>
    <w:rsid w:val="008B2D56"/>
    <w:rsid w:val="008F1748"/>
    <w:rsid w:val="0091740F"/>
    <w:rsid w:val="0094672D"/>
    <w:rsid w:val="0095630F"/>
    <w:rsid w:val="00972D22"/>
    <w:rsid w:val="00973CB0"/>
    <w:rsid w:val="00973CC6"/>
    <w:rsid w:val="00986653"/>
    <w:rsid w:val="009A01C2"/>
    <w:rsid w:val="009B0DEB"/>
    <w:rsid w:val="009D1EA0"/>
    <w:rsid w:val="00A1067A"/>
    <w:rsid w:val="00A11B04"/>
    <w:rsid w:val="00A246EC"/>
    <w:rsid w:val="00A367B6"/>
    <w:rsid w:val="00A73AEE"/>
    <w:rsid w:val="00B019B2"/>
    <w:rsid w:val="00B02634"/>
    <w:rsid w:val="00B25E68"/>
    <w:rsid w:val="00B60CBD"/>
    <w:rsid w:val="00B955D4"/>
    <w:rsid w:val="00BA23DB"/>
    <w:rsid w:val="00BB3AD0"/>
    <w:rsid w:val="00C069D4"/>
    <w:rsid w:val="00C25990"/>
    <w:rsid w:val="00C67B18"/>
    <w:rsid w:val="00CB4D4E"/>
    <w:rsid w:val="00CC330D"/>
    <w:rsid w:val="00CD6DDF"/>
    <w:rsid w:val="00D21729"/>
    <w:rsid w:val="00D57F5D"/>
    <w:rsid w:val="00DB2A95"/>
    <w:rsid w:val="00DD23EE"/>
    <w:rsid w:val="00DF333F"/>
    <w:rsid w:val="00E2069F"/>
    <w:rsid w:val="00E61DA4"/>
    <w:rsid w:val="00E801E5"/>
    <w:rsid w:val="00E83406"/>
    <w:rsid w:val="00EE4275"/>
    <w:rsid w:val="00F26D86"/>
    <w:rsid w:val="00F47A0F"/>
    <w:rsid w:val="00F55207"/>
    <w:rsid w:val="00F5558C"/>
    <w:rsid w:val="00F95894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116</TotalTime>
  <Pages>1</Pages>
  <Words>335</Words>
  <Characters>1913</Characters>
  <Application>Microsoft Office Word</Application>
  <DocSecurity>0</DocSecurity>
  <Lines>15</Lines>
  <Paragraphs>4</Paragraphs>
  <ScaleCrop>false</ScaleCrop>
  <Company>SNHU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Benjamin Dowell</cp:lastModifiedBy>
  <cp:revision>57</cp:revision>
  <dcterms:created xsi:type="dcterms:W3CDTF">2022-05-05T12:40:00Z</dcterms:created>
  <dcterms:modified xsi:type="dcterms:W3CDTF">2023-09-10T18:54:00Z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